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:rsidR="005854DB" w:rsidRPr="005854DB" w:rsidRDefault="00773FC3" w:rsidP="00EE56D6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44DC0B44E31D47D3A1A6228D1B29727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EE56D6">
                  <w:t>SAP</w:t>
                </w:r>
                <w:r w:rsidR="001646DC">
                  <w:t xml:space="preserve"> GRS – </w:t>
                </w:r>
                <w:r w:rsidR="0041558D">
                  <w:t xml:space="preserve">User </w:t>
                </w:r>
                <w:r w:rsidR="001646DC">
                  <w:t>Guide</w:t>
                </w:r>
              </w:sdtContent>
            </w:sdt>
          </w:p>
        </w:tc>
      </w:tr>
      <w:tr w:rsidR="005854DB" w:rsidRPr="0092125E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F617657CBC8E4FC48539C1122C5CD67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1646DC" w:rsidRDefault="0013612C" w:rsidP="005854DB">
                <w:pPr>
                  <w:pStyle w:val="Subtitle"/>
                </w:pPr>
                <w:r>
                  <w:t>Field Office</w:t>
                </w:r>
                <w:r w:rsidR="001646DC">
                  <w:t xml:space="preserve"> XII</w:t>
                </w:r>
              </w:p>
            </w:sdtContent>
          </w:sdt>
          <w:p w:rsidR="005854DB" w:rsidRPr="001646DC" w:rsidRDefault="005854DB" w:rsidP="001646DC"/>
        </w:tc>
      </w:tr>
    </w:tbl>
    <w:bookmarkEnd w:id="0" w:displacedByCustomXml="next"/>
    <w:sdt>
      <w:sdtPr>
        <w:id w:val="-2035794854"/>
        <w:placeholder>
          <w:docPart w:val="7960DCE218E24FD6A851C14E599285E3"/>
        </w:placeholder>
        <w:temporary/>
        <w:showingPlcHdr/>
        <w15:appearance w15:val="hidden"/>
      </w:sdtPr>
      <w:sdtEndPr/>
      <w:sdtContent>
        <w:p w:rsidR="00BD0C60" w:rsidRDefault="005854DB" w:rsidP="005854DB">
          <w:pPr>
            <w:pStyle w:val="Heading1"/>
          </w:pPr>
          <w:r w:rsidRPr="003639D2">
            <w:t>Getting Started</w:t>
          </w:r>
        </w:p>
      </w:sdtContent>
    </w:sdt>
    <w:p w:rsidR="005854DB" w:rsidRDefault="0013612C" w:rsidP="005854DB">
      <w:r>
        <w:rPr>
          <w:noProof/>
        </w:rPr>
        <w:drawing>
          <wp:anchor distT="0" distB="0" distL="114300" distR="114300" simplePos="0" relativeHeight="251671552" behindDoc="0" locked="0" layoutInCell="1" allowOverlap="1" wp14:anchorId="3D36B60E" wp14:editId="76F3065B">
            <wp:simplePos x="0" y="0"/>
            <wp:positionH relativeFrom="margin">
              <wp:posOffset>2143125</wp:posOffset>
            </wp:positionH>
            <wp:positionV relativeFrom="paragraph">
              <wp:posOffset>-2849880</wp:posOffset>
            </wp:positionV>
            <wp:extent cx="1857375" cy="533400"/>
            <wp:effectExtent l="190500" t="190500" r="200025" b="19050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SWD-logo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6" t="28667" r="10364" b="29667"/>
                    <a:stretch/>
                  </pic:blipFill>
                  <pic:spPr bwMode="auto">
                    <a:xfrm>
                      <a:off x="0" y="0"/>
                      <a:ext cx="1857375" cy="53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B76">
        <w:t xml:space="preserve">The </w:t>
      </w:r>
      <w:r w:rsidR="00DF2B76">
        <w:rPr>
          <w:rStyle w:val="Strong"/>
        </w:rPr>
        <w:t>Offline GRS System (OGRS)</w:t>
      </w:r>
      <w:r w:rsidR="00DF2B76">
        <w:t xml:space="preserve"> aims to capture and resolve grievances effectively and expeditiously in a transparent manner.  It is intended to prov</w:t>
      </w:r>
      <w:bookmarkStart w:id="1" w:name="_GoBack"/>
      <w:bookmarkEnd w:id="1"/>
      <w:r w:rsidR="00DF2B76">
        <w:t xml:space="preserve">ide a venue for beneficiaries and the public at large to air their concerns, complaints and suggestions to improve the program. Their queries and complaints will be responded appropriately. </w:t>
      </w:r>
    </w:p>
    <w:p w:rsidR="000B5B5E" w:rsidRDefault="000B5B5E" w:rsidP="00F31274">
      <w:pPr>
        <w:pStyle w:val="Heading1"/>
      </w:pPr>
    </w:p>
    <w:p w:rsidR="00F31274" w:rsidRDefault="00104993" w:rsidP="00F31274">
      <w:pPr>
        <w:pStyle w:val="Heading1"/>
      </w:pPr>
      <w:r>
        <w:t>ICTMS Contact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70"/>
        <w:gridCol w:w="6200"/>
      </w:tblGrid>
      <w:tr w:rsidR="00E76C3B" w:rsidTr="0013612C">
        <w:tc>
          <w:tcPr>
            <w:tcW w:w="3870" w:type="dxa"/>
          </w:tcPr>
          <w:p w:rsidR="00E76C3B" w:rsidRP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r w:rsidRPr="00E76C3B">
              <w:t>Cres Ocso</w:t>
            </w:r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ICT</w:t>
            </w:r>
            <w:r w:rsidRPr="00E76C3B">
              <w:t xml:space="preserve">MS Head </w:t>
            </w:r>
          </w:p>
          <w:p w:rsidR="006244F8" w:rsidRDefault="006244F8" w:rsidP="00E76C3B">
            <w:pPr>
              <w:spacing w:before="0" w:after="0" w:line="240" w:lineRule="auto"/>
            </w:pPr>
            <w:r>
              <w:t>clocso.fo12@e-dswd.net</w:t>
            </w:r>
          </w:p>
          <w:p w:rsidR="006244F8" w:rsidRDefault="00E76C3B" w:rsidP="0013612C">
            <w:pPr>
              <w:spacing w:before="0" w:after="0" w:line="240" w:lineRule="auto"/>
            </w:pPr>
            <w:r>
              <w:t>09092880091</w:t>
            </w:r>
            <w:r w:rsidR="006244F8">
              <w:t xml:space="preserve"> </w:t>
            </w:r>
          </w:p>
        </w:tc>
        <w:tc>
          <w:tcPr>
            <w:tcW w:w="6200" w:type="dxa"/>
          </w:tcPr>
          <w:p w:rsidR="00E76C3B" w:rsidRDefault="00E76C3B" w:rsidP="00E76C3B">
            <w:pPr>
              <w:pStyle w:val="Heading1"/>
              <w:pBdr>
                <w:bottom w:val="none" w:sz="0" w:space="0" w:color="auto"/>
              </w:pBdr>
              <w:spacing w:before="0" w:after="0" w:line="240" w:lineRule="auto"/>
            </w:pPr>
            <w:r>
              <w:t>Alden A. Qui</w:t>
            </w:r>
            <w:r w:rsidR="00A633DF">
              <w:t>ñ</w:t>
            </w:r>
            <w:r>
              <w:t>ones</w:t>
            </w:r>
          </w:p>
          <w:p w:rsidR="00E76C3B" w:rsidRDefault="00E76C3B" w:rsidP="00E76C3B">
            <w:pPr>
              <w:spacing w:before="0" w:after="0" w:line="240" w:lineRule="auto"/>
            </w:pPr>
            <w:r>
              <w:t>Pan</w:t>
            </w:r>
            <w:r w:rsidR="0013612C">
              <w:t>t</w:t>
            </w:r>
            <w:r>
              <w:t>awid RITO</w:t>
            </w:r>
            <w:r w:rsidR="0013612C">
              <w:t xml:space="preserve"> I</w:t>
            </w:r>
            <w:r>
              <w:t xml:space="preserve"> / </w:t>
            </w:r>
            <w:r w:rsidR="0013612C">
              <w:t xml:space="preserve">Offline GRS </w:t>
            </w:r>
            <w:r>
              <w:t>System Developer</w:t>
            </w:r>
          </w:p>
          <w:p w:rsidR="00E76C3B" w:rsidRPr="00E76C3B" w:rsidRDefault="00E76C3B" w:rsidP="00E76C3B">
            <w:pPr>
              <w:spacing w:before="0" w:after="0" w:line="240" w:lineRule="auto"/>
            </w:pPr>
            <w:r>
              <w:t>aaquinones.fo12@dswd.gov.ph</w:t>
            </w:r>
          </w:p>
        </w:tc>
      </w:tr>
    </w:tbl>
    <w:p w:rsidR="000B5B5E" w:rsidRDefault="000B5B5E" w:rsidP="00685B4E">
      <w:pPr>
        <w:pStyle w:val="Heading1"/>
      </w:pPr>
    </w:p>
    <w:p w:rsidR="00685B4E" w:rsidRPr="00685B4E" w:rsidRDefault="00DF2B76" w:rsidP="00685B4E">
      <w:pPr>
        <w:pStyle w:val="Heading1"/>
      </w:pPr>
      <w:r>
        <w:t xml:space="preserve">HOW TO RUN THE APPLICATION 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  <w:numPr>
                <w:ilvl w:val="0"/>
                <w:numId w:val="39"/>
              </w:numPr>
            </w:pPr>
            <w:r w:rsidRPr="007C755C">
              <w:t>To begin you startusbwebserver.exe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F23B362" wp14:editId="47042870">
                  <wp:extent cx="1038225" cy="1123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C755C" w:rsidP="007C755C">
            <w:pPr>
              <w:pStyle w:val="ListNumber"/>
            </w:pPr>
            <w:r w:rsidRPr="007C755C">
              <w:t>The main screen of USBWebserver 8.0 appears.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A8B6A90" wp14:editId="43C09311">
                  <wp:extent cx="4829175" cy="2457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7C755C" w:rsidRDefault="007C755C" w:rsidP="007C755C">
            <w:pPr>
              <w:pStyle w:val="ListNumber"/>
            </w:pPr>
            <w:r>
              <w:t>When the green sign appears by [Apache] en [MySQL], USBWebserver with his components are fully.</w:t>
            </w:r>
          </w:p>
          <w:p w:rsidR="007C755C" w:rsidRDefault="007C755C" w:rsidP="007C755C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7D02CF4F" wp14:editId="6A937609">
                  <wp:extent cx="1266825" cy="7905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7285" w:rsidRPr="00685B4E" w:rsidRDefault="007C755C" w:rsidP="007C755C">
            <w:pPr>
              <w:pStyle w:val="ListNumber"/>
            </w:pPr>
            <w:r>
              <w:t>USBWebserver will be visible in the taskbar. With the symbols in the upper corner you can place USBWebserver in the taskbar (</w:t>
            </w:r>
            <w:r>
              <w:rPr>
                <w:noProof/>
              </w:rPr>
              <w:drawing>
                <wp:inline distT="0" distB="0" distL="0" distR="0" wp14:anchorId="0EC49E0E" wp14:editId="3D07135E">
                  <wp:extent cx="219075" cy="2381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 or in the system tray (</w:t>
            </w:r>
            <w:r>
              <w:rPr>
                <w:noProof/>
              </w:rPr>
              <w:drawing>
                <wp:inline distT="0" distB="0" distL="0" distR="0" wp14:anchorId="14DF5DD8" wp14:editId="7E3F9C82">
                  <wp:extent cx="238125" cy="2190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</w:tc>
      </w:tr>
    </w:tbl>
    <w:p w:rsidR="00685B4E" w:rsidRDefault="00685B4E" w:rsidP="005854DB"/>
    <w:p w:rsidR="00F31274" w:rsidRDefault="00F31274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107082" w:themeColor="accent2"/>
          <w:sz w:val="36"/>
          <w:szCs w:val="32"/>
        </w:rPr>
      </w:pPr>
      <w:r>
        <w:br w:type="page"/>
      </w:r>
    </w:p>
    <w:p w:rsidR="00685B4E" w:rsidRPr="009355C2" w:rsidRDefault="007C755C" w:rsidP="009355C2">
      <w:pPr>
        <w:pStyle w:val="Heading1"/>
      </w:pPr>
      <w:r>
        <w:lastRenderedPageBreak/>
        <w:t>How to access the system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bookmarkStart w:id="2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2C774E" w:rsidP="002C774E">
            <w:pPr>
              <w:pStyle w:val="ListNumber"/>
              <w:numPr>
                <w:ilvl w:val="0"/>
                <w:numId w:val="40"/>
              </w:numPr>
            </w:pPr>
            <w:r>
              <w:t xml:space="preserve">Open “Goodle Chrome” web browser then navidate to </w:t>
            </w:r>
            <w:r w:rsidRPr="002C774E">
              <w:rPr>
                <w:u w:val="single"/>
              </w:rPr>
              <w:t>http://localhost:8080</w:t>
            </w:r>
          </w:p>
        </w:tc>
      </w:tr>
      <w:tr w:rsidR="00A67285" w:rsidTr="00794847">
        <w:sdt>
          <w:sdtPr>
            <w:id w:val="1124112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2C774E" w:rsidP="002C774E">
            <w:pPr>
              <w:pStyle w:val="ListNumber"/>
            </w:pPr>
            <w:r>
              <w:t>Create a user account for new user.</w:t>
            </w:r>
          </w:p>
          <w:p w:rsidR="002C774E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 wp14:anchorId="4FED362F" wp14:editId="5A4487D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177165</wp:posOffset>
                  </wp:positionV>
                  <wp:extent cx="2628900" cy="2708275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43" y="21423"/>
                      <wp:lineTo x="21443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270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21CD426" wp14:editId="77036562">
                  <wp:simplePos x="0" y="0"/>
                  <wp:positionH relativeFrom="column">
                    <wp:posOffset>3127375</wp:posOffset>
                  </wp:positionH>
                  <wp:positionV relativeFrom="paragraph">
                    <wp:posOffset>200025</wp:posOffset>
                  </wp:positionV>
                  <wp:extent cx="2498090" cy="4505325"/>
                  <wp:effectExtent l="0" t="0" r="0" b="9525"/>
                  <wp:wrapTight wrapText="bothSides">
                    <wp:wrapPolygon edited="0">
                      <wp:start x="0" y="0"/>
                      <wp:lineTo x="0" y="21554"/>
                      <wp:lineTo x="21413" y="21554"/>
                      <wp:lineTo x="21413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774E" w:rsidRPr="009355C2" w:rsidRDefault="002C774E" w:rsidP="002C774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5478D" wp14:editId="5AA6DC3D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1319530</wp:posOffset>
                      </wp:positionV>
                      <wp:extent cx="1247775" cy="476250"/>
                      <wp:effectExtent l="19050" t="1905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AB80E4" id="Oval 10" o:spid="_x0000_s1026" style="position:absolute;margin-left:64pt;margin-top:103.9pt;width:98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" filled="f" strokecolor="red" strokeweight="3pt">
                      <v:stroke joinstyle="miter"/>
                    </v:oval>
                  </w:pict>
                </mc:Fallback>
              </mc:AlternateContent>
            </w:r>
          </w:p>
        </w:tc>
      </w:tr>
    </w:tbl>
    <w:bookmarkEnd w:id="2"/>
    <w:p w:rsidR="00685B4E" w:rsidRDefault="00F342BF" w:rsidP="009355C2">
      <w:pPr>
        <w:pStyle w:val="Heading1"/>
      </w:pPr>
      <w:r>
        <w:t>How to encode new grievance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32441633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F342BF" w:rsidRDefault="00F342BF" w:rsidP="00F342BF">
            <w:pPr>
              <w:pStyle w:val="ListNumber"/>
              <w:numPr>
                <w:ilvl w:val="0"/>
                <w:numId w:val="4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5B809C" wp14:editId="0861A8FB">
                      <wp:simplePos x="0" y="0"/>
                      <wp:positionH relativeFrom="column">
                        <wp:posOffset>5070475</wp:posOffset>
                      </wp:positionH>
                      <wp:positionV relativeFrom="paragraph">
                        <wp:posOffset>259080</wp:posOffset>
                      </wp:positionV>
                      <wp:extent cx="1247775" cy="476250"/>
                      <wp:effectExtent l="19050" t="19050" r="28575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9F2FEB" id="Oval 19" o:spid="_x0000_s1026" style="position:absolute;margin-left:399.25pt;margin-top:20.4pt;width:98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t xml:space="preserve">Click </w:t>
            </w:r>
            <w:r w:rsidRPr="00F342BF">
              <w:rPr>
                <w:u w:val="single"/>
              </w:rPr>
              <w:t>Grievance Menu</w:t>
            </w:r>
            <w:r>
              <w:t xml:space="preserve"> at the left pane of the page. The click New </w:t>
            </w:r>
            <w:r w:rsidRPr="00F342BF">
              <w:rPr>
                <w:u w:val="single"/>
              </w:rPr>
              <w:t>Grievance Button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9C6387" wp14:editId="7BA2EA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543560</wp:posOffset>
                      </wp:positionV>
                      <wp:extent cx="1247775" cy="476250"/>
                      <wp:effectExtent l="19050" t="1905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029912" id="Oval 18" o:spid="_x0000_s1026" style="position:absolute;margin-left:5.5pt;margin-top:42.8pt;width:98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03E8B6" wp14:editId="15036C74">
                  <wp:extent cx="5962650" cy="904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274" w:rsidRDefault="00F31274">
      <w: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sdt>
          <w:sdtPr>
            <w:id w:val="816683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342BF" w:rsidP="00F342BF">
            <w:pPr>
              <w:pStyle w:val="ListNumber"/>
            </w:pPr>
            <w:r>
              <w:t>Encode compliant information once the “New Grievance” modal appears.</w:t>
            </w:r>
          </w:p>
          <w:p w:rsidR="00B14F68" w:rsidRDefault="00B14F68" w:rsidP="00B14F68">
            <w:pPr>
              <w:pStyle w:val="ListNumber"/>
              <w:numPr>
                <w:ilvl w:val="0"/>
                <w:numId w:val="0"/>
              </w:numPr>
              <w:ind w:left="360"/>
            </w:pPr>
            <w:r w:rsidRPr="00B14F68">
              <w:rPr>
                <w:b/>
                <w:color w:val="FF0000"/>
              </w:rPr>
              <w:t xml:space="preserve">Note: </w:t>
            </w:r>
            <w:r w:rsidRPr="00B14F68">
              <w:rPr>
                <w:color w:val="FF0000"/>
              </w:rPr>
              <w:t>Entries with asterisk(*) are required fields</w:t>
            </w:r>
          </w:p>
          <w:p w:rsidR="00F342BF" w:rsidRPr="009355C2" w:rsidRDefault="00F342BF" w:rsidP="00F342BF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F646BEB" wp14:editId="0A8CDEAE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635</wp:posOffset>
                  </wp:positionV>
                  <wp:extent cx="4743450" cy="2583815"/>
                  <wp:effectExtent l="0" t="0" r="0" b="6985"/>
                  <wp:wrapTight wrapText="bothSides">
                    <wp:wrapPolygon edited="0">
                      <wp:start x="0" y="0"/>
                      <wp:lineTo x="0" y="21499"/>
                      <wp:lineTo x="21513" y="21499"/>
                      <wp:lineTo x="21513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7285" w:rsidTr="00794847">
        <w:sdt>
          <w:sdtPr>
            <w:id w:val="204478202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9355C2" w:rsidRDefault="00B14F68" w:rsidP="00B14F68">
            <w:pPr>
              <w:pStyle w:val="ListNumber"/>
            </w:pPr>
            <w:r>
              <w:t>Click save button.</w:t>
            </w:r>
          </w:p>
        </w:tc>
      </w:tr>
    </w:tbl>
    <w:p w:rsidR="009355C2" w:rsidRDefault="009355C2" w:rsidP="009355C2"/>
    <w:p w:rsidR="00ED750E" w:rsidRDefault="00DD42CF" w:rsidP="00ED750E">
      <w:pPr>
        <w:pStyle w:val="Heading1"/>
        <w:spacing w:before="0" w:after="0" w:line="240" w:lineRule="auto"/>
      </w:pPr>
      <w:r>
        <w:t xml:space="preserve">How to submit </w:t>
      </w:r>
      <w:r w:rsidR="005D33E2">
        <w:t>encoded grievances to RPMO</w:t>
      </w:r>
      <w:r w:rsidR="00745D6F">
        <w:t xml:space="preserve"> </w:t>
      </w:r>
    </w:p>
    <w:p w:rsidR="00685B4E" w:rsidRPr="00685B4E" w:rsidRDefault="00745D6F" w:rsidP="00ED750E">
      <w:pPr>
        <w:pStyle w:val="Heading1"/>
        <w:spacing w:before="0" w:after="0" w:line="240" w:lineRule="auto"/>
      </w:pPr>
      <w:r>
        <w:t>(</w:t>
      </w:r>
      <w:r w:rsidRPr="00E95DCE">
        <w:rPr>
          <w:b w:val="0"/>
          <w:i/>
          <w:sz w:val="30"/>
        </w:rPr>
        <w:t>For field workers only</w:t>
      </w:r>
      <w:r>
        <w:t>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211778473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AD1EC3" w:rsidP="00AD1EC3">
            <w:pPr>
              <w:pStyle w:val="ListNumber"/>
              <w:numPr>
                <w:ilvl w:val="0"/>
                <w:numId w:val="42"/>
              </w:numPr>
            </w:pPr>
            <w:r>
              <w:t xml:space="preserve">Click </w:t>
            </w:r>
            <w:r w:rsidR="007F7917">
              <w:rPr>
                <w:b/>
                <w:u w:val="single"/>
              </w:rPr>
              <w:t>export</w:t>
            </w:r>
            <w:r w:rsidRPr="007F7917">
              <w:rPr>
                <w:b/>
                <w:u w:val="single"/>
              </w:rPr>
              <w:t xml:space="preserve"> button</w:t>
            </w:r>
            <w:r>
              <w:t xml:space="preserve"> at the left pane of the page</w:t>
            </w:r>
            <w:r w:rsidR="007730A4">
              <w:t xml:space="preserve"> under </w:t>
            </w:r>
            <w:r w:rsidR="007730A4" w:rsidRPr="007730A4">
              <w:rPr>
                <w:b/>
                <w:u w:val="single"/>
              </w:rPr>
              <w:t>import/export</w:t>
            </w:r>
            <w:r w:rsidR="007730A4">
              <w:t xml:space="preserve"> menu</w:t>
            </w:r>
          </w:p>
          <w:p w:rsidR="00AD1EC3" w:rsidRPr="0078010D" w:rsidRDefault="00AD1EC3" w:rsidP="00AD1EC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2A0A5" wp14:editId="3259B714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576580</wp:posOffset>
                      </wp:positionV>
                      <wp:extent cx="1247775" cy="476250"/>
                      <wp:effectExtent l="19050" t="19050" r="28575" b="1905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767F6D" id="Oval 21" o:spid="_x0000_s1026" style="position:absolute;margin-left:22.5pt;margin-top:45.4pt;width:98.2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PTjQ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AD8237" wp14:editId="6269781B">
                  <wp:extent cx="2981325" cy="1019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14645693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FE5866" w:rsidP="00FE5866">
            <w:pPr>
              <w:pStyle w:val="ListNumber"/>
            </w:pPr>
            <w:r>
              <w:t xml:space="preserve">Click the </w:t>
            </w:r>
            <w:r w:rsidRPr="00FE5866">
              <w:rPr>
                <w:u w:val="single"/>
              </w:rPr>
              <w:t>download</w:t>
            </w:r>
            <w:r>
              <w:t xml:space="preserve"> button to start downloading</w:t>
            </w:r>
          </w:p>
          <w:p w:rsidR="00FE5866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6943647E" wp14:editId="2EE5A34D">
                  <wp:extent cx="3676650" cy="165998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702" cy="166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64323135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Pr="0078010D" w:rsidRDefault="00FE5866" w:rsidP="00FE5866">
            <w:pPr>
              <w:pStyle w:val="ListNumber"/>
              <w:numPr>
                <w:ilvl w:val="0"/>
                <w:numId w:val="0"/>
              </w:numPr>
              <w:ind w:left="360"/>
            </w:pPr>
            <w:r w:rsidRPr="00FE5866">
              <w:rPr>
                <w:b/>
              </w:rPr>
              <w:t>Note:</w:t>
            </w:r>
            <w:r>
              <w:t xml:space="preserve"> the system will download a GRS File (*.grs). </w:t>
            </w:r>
            <w:r w:rsidRPr="00440BB0">
              <w:rPr>
                <w:b/>
                <w:u w:val="single"/>
              </w:rPr>
              <w:t>Send the file via email</w:t>
            </w:r>
            <w:r w:rsidR="00440BB0">
              <w:rPr>
                <w:b/>
                <w:u w:val="single"/>
              </w:rPr>
              <w:t xml:space="preserve"> for consolidation</w:t>
            </w:r>
            <w:r w:rsidRPr="00440BB0">
              <w:rPr>
                <w:b/>
                <w:u w:val="single"/>
              </w:rPr>
              <w:t>.</w:t>
            </w:r>
          </w:p>
        </w:tc>
      </w:tr>
    </w:tbl>
    <w:p w:rsidR="00685B4E" w:rsidRPr="00685B4E" w:rsidRDefault="006D5C5D" w:rsidP="006F38DB">
      <w:pPr>
        <w:pStyle w:val="Heading1"/>
      </w:pPr>
      <w:r>
        <w:lastRenderedPageBreak/>
        <w:t>How to</w:t>
      </w:r>
      <w:r w:rsidR="00745D6F">
        <w:t xml:space="preserve"> consolidate </w:t>
      </w:r>
      <w:r w:rsidR="002C4209">
        <w:t>grievance file (*.grs)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-148131213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7F7917" w:rsidP="007F7917">
            <w:pPr>
              <w:pStyle w:val="ListNumber"/>
              <w:numPr>
                <w:ilvl w:val="0"/>
                <w:numId w:val="43"/>
              </w:numPr>
            </w:pPr>
            <w:r>
              <w:t xml:space="preserve">Click </w:t>
            </w:r>
            <w:r w:rsidRPr="007F7917">
              <w:rPr>
                <w:b/>
                <w:u w:val="single"/>
              </w:rPr>
              <w:t>import button</w:t>
            </w:r>
            <w:r>
              <w:t xml:space="preserve"> at the left pane of the page under </w:t>
            </w:r>
            <w:r w:rsidRPr="007F7917">
              <w:rPr>
                <w:b/>
                <w:u w:val="single"/>
              </w:rPr>
              <w:t>import/export</w:t>
            </w:r>
            <w:r>
              <w:t xml:space="preserve"> menu</w:t>
            </w:r>
          </w:p>
          <w:p w:rsidR="00BC5E83" w:rsidRPr="006F38DB" w:rsidRDefault="00BC5E83" w:rsidP="00BC5E83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1F1BA5C" wp14:editId="41873137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337820</wp:posOffset>
                      </wp:positionV>
                      <wp:extent cx="1247775" cy="476250"/>
                      <wp:effectExtent l="19050" t="19050" r="28575" b="190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3DE88D" id="Oval 25" o:spid="_x0000_s1026" style="position:absolute;margin-left:23.25pt;margin-top:26.6pt;width:98.2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" filled="f" strokecolor="red" strokeweight="3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7E3FE" wp14:editId="64727F62">
                  <wp:extent cx="2981325" cy="12287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59398255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1606C5" w:rsidP="001606C5">
            <w:pPr>
              <w:pStyle w:val="ListNumber"/>
            </w:pPr>
            <w:r>
              <w:t xml:space="preserve">Browse for the files (*.grs) to consolidate then click </w:t>
            </w:r>
            <w:r w:rsidRPr="001606C5">
              <w:rPr>
                <w:b/>
                <w:u w:val="single"/>
              </w:rPr>
              <w:t>upload button</w:t>
            </w:r>
            <w:r>
              <w:t xml:space="preserve"> to start.</w:t>
            </w:r>
          </w:p>
          <w:p w:rsidR="001606C5" w:rsidRDefault="001606C5" w:rsidP="001606C5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178DB309" wp14:editId="321A3158">
                  <wp:extent cx="3590925" cy="1711860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299" cy="171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5AE" w:rsidRPr="004D55AE" w:rsidRDefault="004D55AE" w:rsidP="001606C5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4D55AE">
              <w:rPr>
                <w:b/>
              </w:rPr>
              <w:t xml:space="preserve">Note: </w:t>
            </w:r>
            <w:r>
              <w:rPr>
                <w:b/>
              </w:rPr>
              <w:t xml:space="preserve">(1) </w:t>
            </w:r>
            <w:r w:rsidRPr="004D55AE">
              <w:rPr>
                <w:b/>
                <w:i/>
              </w:rPr>
              <w:t>you ca</w:t>
            </w:r>
            <w:r>
              <w:rPr>
                <w:b/>
                <w:i/>
              </w:rPr>
              <w:t>n select multiple files at once; (2) Select only GRS Files.</w:t>
            </w:r>
          </w:p>
        </w:tc>
      </w:tr>
    </w:tbl>
    <w:p w:rsidR="00685B4E" w:rsidRDefault="00870400" w:rsidP="006F38DB">
      <w:pPr>
        <w:pStyle w:val="Heading1"/>
      </w:pPr>
      <w:r>
        <w:t>How to generate reports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:rsidTr="00794847">
        <w:trPr>
          <w:trHeight w:val="297"/>
        </w:trPr>
        <w:sdt>
          <w:sdtPr>
            <w:id w:val="13654097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numPr>
                <w:ilvl w:val="0"/>
                <w:numId w:val="44"/>
              </w:numPr>
            </w:pPr>
            <w:r>
              <w:t xml:space="preserve">Click the </w:t>
            </w:r>
            <w:r w:rsidRPr="00870400">
              <w:rPr>
                <w:b/>
                <w:u w:val="single"/>
              </w:rPr>
              <w:t>reports button</w:t>
            </w:r>
            <w:r>
              <w:t xml:space="preserve"> at the left pane.</w:t>
            </w:r>
          </w:p>
          <w:p w:rsidR="00870400" w:rsidRPr="00207A17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6FBAA93" wp14:editId="1FCB8D11">
                  <wp:extent cx="2028825" cy="3524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3729064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3639D2" w:rsidRDefault="00870400" w:rsidP="00870400">
            <w:pPr>
              <w:pStyle w:val="ListNumber"/>
            </w:pPr>
            <w:r>
              <w:t>Filter your data.</w:t>
            </w:r>
          </w:p>
          <w:p w:rsidR="00870400" w:rsidRPr="003639D2" w:rsidRDefault="00870400" w:rsidP="00870400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EEF7979" wp14:editId="24140EEB">
                  <wp:extent cx="5962650" cy="11201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-80146295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FB1673">
                <w:pPr>
                  <w:pStyle w:val="Checkbox"/>
                  <w:keepNext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A67285" w:rsidRDefault="00870400" w:rsidP="00870400">
            <w:pPr>
              <w:pStyle w:val="ListNumber"/>
              <w:keepNext/>
            </w:pPr>
            <w:r>
              <w:t xml:space="preserve">Select </w:t>
            </w:r>
            <w:r w:rsidR="00A01453">
              <w:t xml:space="preserve">the </w:t>
            </w:r>
            <w:r>
              <w:t>type</w:t>
            </w:r>
            <w:r w:rsidR="00A01453">
              <w:t xml:space="preserve"> report</w:t>
            </w:r>
          </w:p>
          <w:p w:rsidR="00870400" w:rsidRPr="00207A17" w:rsidRDefault="00870400" w:rsidP="00870400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object w:dxaOrig="8175" w:dyaOrig="2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8.75pt;height:114pt" o:ole="">
                  <v:imagedata r:id="rId26" o:title=""/>
                </v:shape>
                <o:OLEObject Type="Embed" ProgID="PBrush" ShapeID="_x0000_i1025" DrawAspect="Content" ObjectID="_1648564765" r:id="rId27"/>
              </w:object>
            </w:r>
          </w:p>
        </w:tc>
      </w:tr>
      <w:tr w:rsidR="00C7061F" w:rsidTr="00794847">
        <w:tc>
          <w:tcPr>
            <w:tcW w:w="450" w:type="dxa"/>
          </w:tcPr>
          <w:p w:rsidR="00C7061F" w:rsidRDefault="00C7061F" w:rsidP="00FB1673">
            <w:pPr>
              <w:pStyle w:val="Checkbox"/>
              <w:keepNext/>
            </w:pPr>
          </w:p>
        </w:tc>
        <w:tc>
          <w:tcPr>
            <w:tcW w:w="9620" w:type="dxa"/>
          </w:tcPr>
          <w:p w:rsidR="00C7061F" w:rsidRDefault="00C7061F" w:rsidP="00C7061F">
            <w:pPr>
              <w:pStyle w:val="ListNumber"/>
              <w:keepNext/>
              <w:numPr>
                <w:ilvl w:val="0"/>
                <w:numId w:val="0"/>
              </w:numPr>
            </w:pPr>
          </w:p>
        </w:tc>
      </w:tr>
    </w:tbl>
    <w:p w:rsidR="00C7061F" w:rsidRDefault="00C7061F" w:rsidP="00C7061F">
      <w:pPr>
        <w:pStyle w:val="Heading1"/>
      </w:pPr>
      <w:r>
        <w:t>How to view grievance inforamtion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190FCC" w:rsidTr="00054D87">
        <w:trPr>
          <w:trHeight w:val="297"/>
        </w:trPr>
        <w:sdt>
          <w:sdtPr>
            <w:id w:val="-175141648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190FCC" w:rsidRDefault="00190FCC" w:rsidP="00190FCC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Go to Grievances menu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C6AF6D8" wp14:editId="1E8C9064">
                  <wp:extent cx="203835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Click the green button at the rightmost of the list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6F52580A" wp14:editId="628765D4">
                  <wp:extent cx="1200150" cy="8286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49"/>
              </w:numPr>
            </w:pPr>
            <w:r>
              <w:t>The grievance information modal appears.</w:t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7767DAD" wp14:editId="0C4A64C8">
                  <wp:extent cx="5962650" cy="269494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269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0FCC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  <w:p w:rsidR="00190FCC" w:rsidRPr="00207A17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</w:tc>
      </w:tr>
      <w:tr w:rsidR="00190FCC" w:rsidTr="00054D87">
        <w:tc>
          <w:tcPr>
            <w:tcW w:w="450" w:type="dxa"/>
          </w:tcPr>
          <w:p w:rsidR="00190FCC" w:rsidRDefault="00190FCC" w:rsidP="00190FCC">
            <w:pPr>
              <w:pStyle w:val="Checkbox"/>
            </w:pPr>
          </w:p>
        </w:tc>
        <w:tc>
          <w:tcPr>
            <w:tcW w:w="9620" w:type="dxa"/>
          </w:tcPr>
          <w:p w:rsidR="00190FCC" w:rsidRPr="003639D2" w:rsidRDefault="00190FCC" w:rsidP="00190FCC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  <w:tr w:rsidR="00190FCC" w:rsidTr="00054D87">
        <w:tc>
          <w:tcPr>
            <w:tcW w:w="450" w:type="dxa"/>
          </w:tcPr>
          <w:p w:rsidR="00190FCC" w:rsidRDefault="00190FCC" w:rsidP="00190FCC">
            <w:pPr>
              <w:pStyle w:val="Checkbox"/>
              <w:keepNext/>
            </w:pPr>
          </w:p>
        </w:tc>
        <w:tc>
          <w:tcPr>
            <w:tcW w:w="9620" w:type="dxa"/>
          </w:tcPr>
          <w:p w:rsidR="00190FCC" w:rsidRPr="00207A17" w:rsidRDefault="00190FCC" w:rsidP="00190FCC">
            <w:pPr>
              <w:pStyle w:val="ListNumber"/>
              <w:keepNext/>
              <w:numPr>
                <w:ilvl w:val="0"/>
                <w:numId w:val="0"/>
              </w:numPr>
              <w:ind w:left="360"/>
            </w:pPr>
          </w:p>
        </w:tc>
      </w:tr>
    </w:tbl>
    <w:p w:rsidR="00C7061F" w:rsidRDefault="00C7061F" w:rsidP="002955AB">
      <w:pPr>
        <w:pStyle w:val="Heading1"/>
      </w:pPr>
    </w:p>
    <w:p w:rsidR="00190FCC" w:rsidRDefault="00190FCC">
      <w:pPr>
        <w:spacing w:before="0" w:after="160" w:line="259" w:lineRule="auto"/>
        <w:rPr>
          <w:rFonts w:asciiTheme="majorHAnsi" w:eastAsiaTheme="majorEastAsia" w:hAnsiTheme="majorHAnsi" w:cstheme="majorBidi"/>
          <w:b/>
          <w:color w:val="107082" w:themeColor="accent2"/>
          <w:sz w:val="36"/>
          <w:szCs w:val="32"/>
        </w:rPr>
      </w:pPr>
      <w:r>
        <w:br w:type="page"/>
      </w:r>
    </w:p>
    <w:p w:rsidR="00685B4E" w:rsidRDefault="00F74C96" w:rsidP="002955AB">
      <w:pPr>
        <w:pStyle w:val="Heading1"/>
      </w:pPr>
      <w:r>
        <w:lastRenderedPageBreak/>
        <w:t>How to change profile photos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170"/>
        <w:gridCol w:w="450"/>
      </w:tblGrid>
      <w:tr w:rsidR="00A67285" w:rsidTr="00794847">
        <w:trPr>
          <w:trHeight w:val="297"/>
        </w:trPr>
        <w:sdt>
          <w:sdtPr>
            <w:id w:val="-131849197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8E69BE" w:rsidP="008E69BE">
            <w:pPr>
              <w:pStyle w:val="ListNumber"/>
              <w:numPr>
                <w:ilvl w:val="0"/>
                <w:numId w:val="45"/>
              </w:numPr>
            </w:pPr>
            <w:r>
              <w:t xml:space="preserve">Click the name of the user at the upper right corner of the page. Then select </w:t>
            </w:r>
            <w:r w:rsidRPr="008E69BE">
              <w:rPr>
                <w:b/>
                <w:u w:val="single"/>
              </w:rPr>
              <w:t>change photo</w:t>
            </w:r>
            <w:r>
              <w:t xml:space="preserve"> button</w:t>
            </w:r>
            <w:r w:rsidR="00E27342">
              <w:t>.</w:t>
            </w:r>
          </w:p>
          <w:p w:rsidR="008E69BE" w:rsidRPr="002955AB" w:rsidRDefault="008E69BE" w:rsidP="008E69BE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22F8DC4A" wp14:editId="3DB65DC8">
                  <wp:extent cx="2171700" cy="13049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52A3">
              <w:rPr>
                <w:noProof/>
              </w:rPr>
              <w:t xml:space="preserve"> </w:t>
            </w:r>
            <w:r w:rsidR="00B152A3">
              <w:rPr>
                <w:noProof/>
              </w:rPr>
              <w:drawing>
                <wp:inline distT="0" distB="0" distL="0" distR="0" wp14:anchorId="7044F18A" wp14:editId="3A96BDC5">
                  <wp:extent cx="2981325" cy="1157225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510" cy="115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5" w:rsidTr="00794847">
        <w:sdt>
          <w:sdtPr>
            <w:id w:val="171222493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Pr="00A67285" w:rsidRDefault="00A67285" w:rsidP="00A6728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  <w:gridSpan w:val="2"/>
          </w:tcPr>
          <w:p w:rsidR="00A67285" w:rsidRDefault="00B152A3" w:rsidP="00B152A3">
            <w:pPr>
              <w:pStyle w:val="ListNumber"/>
            </w:pPr>
            <w:r>
              <w:t xml:space="preserve">Browse for photo then click </w:t>
            </w:r>
            <w:r w:rsidRPr="00B152A3">
              <w:rPr>
                <w:b/>
                <w:u w:val="single"/>
              </w:rPr>
              <w:t>upload</w:t>
            </w:r>
            <w:r w:rsidRPr="00B152A3">
              <w:t xml:space="preserve"> button</w:t>
            </w:r>
            <w:r>
              <w:t>.</w:t>
            </w:r>
          </w:p>
          <w:p w:rsidR="00B152A3" w:rsidRPr="009365C9" w:rsidRDefault="00270656" w:rsidP="00270656">
            <w:pPr>
              <w:pStyle w:val="ListNumber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9365C9">
              <w:rPr>
                <w:b/>
                <w:color w:val="FF0000"/>
              </w:rPr>
              <w:t xml:space="preserve">Note: </w:t>
            </w:r>
            <w:r w:rsidRPr="009365C9">
              <w:rPr>
                <w:i/>
                <w:color w:val="FF0000"/>
              </w:rPr>
              <w:t>use small picture not larger than 300x300px.</w:t>
            </w: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9365C9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  <w:tr w:rsidR="006F1F48" w:rsidTr="00794847">
        <w:trPr>
          <w:gridAfter w:val="1"/>
          <w:wAfter w:w="450" w:type="dxa"/>
        </w:trPr>
        <w:tc>
          <w:tcPr>
            <w:tcW w:w="9620" w:type="dxa"/>
            <w:gridSpan w:val="2"/>
          </w:tcPr>
          <w:p w:rsidR="006F1F48" w:rsidRPr="002955AB" w:rsidRDefault="006F1F48" w:rsidP="006F1F48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:rsidR="00893552" w:rsidRDefault="00121395" w:rsidP="00893552">
      <w:pPr>
        <w:pStyle w:val="Heading1"/>
      </w:pPr>
      <w:r>
        <w:t>How to change P</w:t>
      </w:r>
      <w:r w:rsidR="00F74C96">
        <w:t>assword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893552" w:rsidTr="00C961A6">
        <w:trPr>
          <w:trHeight w:val="297"/>
        </w:trPr>
        <w:sdt>
          <w:sdtPr>
            <w:id w:val="6284166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1120F4" w:rsidRDefault="001120F4" w:rsidP="00BE1471">
            <w:pPr>
              <w:pStyle w:val="ListNumber"/>
              <w:numPr>
                <w:ilvl w:val="0"/>
                <w:numId w:val="47"/>
              </w:numPr>
            </w:pPr>
            <w:r>
              <w:t xml:space="preserve">Click the name of the user at the upper right corner of the page. Then select </w:t>
            </w:r>
            <w:r w:rsidRPr="00BE1471">
              <w:rPr>
                <w:b/>
                <w:u w:val="single"/>
              </w:rPr>
              <w:t xml:space="preserve">change </w:t>
            </w:r>
            <w:r w:rsidR="005D63D7" w:rsidRPr="00BE1471">
              <w:rPr>
                <w:b/>
                <w:u w:val="single"/>
              </w:rPr>
              <w:t>password</w:t>
            </w:r>
            <w:r>
              <w:t xml:space="preserve"> button.</w:t>
            </w:r>
          </w:p>
          <w:p w:rsidR="001120F4" w:rsidRPr="002955AB" w:rsidRDefault="001120F4" w:rsidP="001120F4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drawing>
                <wp:inline distT="0" distB="0" distL="0" distR="0" wp14:anchorId="55D9A155" wp14:editId="190F27CD">
                  <wp:extent cx="2171700" cy="13049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52" w:rsidTr="00C961A6">
        <w:sdt>
          <w:sdtPr>
            <w:id w:val="-205345400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Default="00BE1471" w:rsidP="00C961A6">
            <w:pPr>
              <w:pStyle w:val="ListNumber"/>
            </w:pPr>
            <w:r>
              <w:t xml:space="preserve">Type-in the </w:t>
            </w:r>
            <w:r w:rsidRPr="00F146B8">
              <w:rPr>
                <w:b/>
                <w:u w:val="single"/>
              </w:rPr>
              <w:t>current password</w:t>
            </w:r>
            <w:r>
              <w:t xml:space="preserve">, </w:t>
            </w:r>
            <w:r w:rsidRPr="00F146B8">
              <w:rPr>
                <w:b/>
                <w:u w:val="single"/>
              </w:rPr>
              <w:t>new password</w:t>
            </w:r>
            <w:r>
              <w:t xml:space="preserve">, and </w:t>
            </w:r>
            <w:r w:rsidR="00F146B8" w:rsidRPr="00F146B8">
              <w:rPr>
                <w:b/>
                <w:u w:val="single"/>
              </w:rPr>
              <w:t>verification</w:t>
            </w:r>
            <w:r w:rsidRPr="00F146B8">
              <w:rPr>
                <w:b/>
                <w:u w:val="single"/>
              </w:rPr>
              <w:t xml:space="preserve"> of the new password</w:t>
            </w:r>
            <w:r w:rsidR="00097462">
              <w:t xml:space="preserve">. </w:t>
            </w:r>
          </w:p>
          <w:p w:rsidR="00BE1471" w:rsidRPr="002955AB" w:rsidRDefault="00BE1471" w:rsidP="00BE1471">
            <w:pPr>
              <w:pStyle w:val="ListNumber"/>
              <w:numPr>
                <w:ilvl w:val="0"/>
                <w:numId w:val="0"/>
              </w:num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7576A8DA" wp14:editId="6438BB0A">
                  <wp:extent cx="3505200" cy="276606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095" cy="2766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552" w:rsidTr="00C961A6">
        <w:sdt>
          <w:sdtPr>
            <w:id w:val="1004588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893552" w:rsidRPr="00A67285" w:rsidRDefault="00893552" w:rsidP="00C961A6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:rsidR="00893552" w:rsidRPr="002955AB" w:rsidRDefault="00CF1FE2" w:rsidP="00CF1FE2">
            <w:pPr>
              <w:pStyle w:val="ListNumber"/>
            </w:pPr>
            <w:r>
              <w:t>Click Save button.</w:t>
            </w:r>
          </w:p>
        </w:tc>
      </w:tr>
    </w:tbl>
    <w:p w:rsidR="00685B4E" w:rsidRPr="005854DB" w:rsidRDefault="00685B4E" w:rsidP="002955AB"/>
    <w:sectPr w:rsidR="00685B4E" w:rsidRPr="005854DB" w:rsidSect="00A67285">
      <w:headerReference w:type="default" r:id="rId34"/>
      <w:footerReference w:type="default" r:id="rId35"/>
      <w:headerReference w:type="first" r:id="rId36"/>
      <w:footerReference w:type="first" r:id="rId3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FC3" w:rsidRDefault="00773FC3" w:rsidP="005A20E2">
      <w:pPr>
        <w:spacing w:after="0"/>
      </w:pPr>
      <w:r>
        <w:separator/>
      </w:r>
    </w:p>
    <w:p w:rsidR="00773FC3" w:rsidRDefault="00773FC3"/>
    <w:p w:rsidR="00773FC3" w:rsidRDefault="00773FC3" w:rsidP="009B4773"/>
    <w:p w:rsidR="00773FC3" w:rsidRDefault="00773FC3" w:rsidP="00513832"/>
  </w:endnote>
  <w:endnote w:type="continuationSeparator" w:id="0">
    <w:p w:rsidR="00773FC3" w:rsidRDefault="00773FC3" w:rsidP="005A20E2">
      <w:pPr>
        <w:spacing w:after="0"/>
      </w:pPr>
      <w:r>
        <w:continuationSeparator/>
      </w:r>
    </w:p>
    <w:p w:rsidR="00773FC3" w:rsidRDefault="00773FC3"/>
    <w:p w:rsidR="00773FC3" w:rsidRDefault="00773FC3" w:rsidP="009B4773"/>
    <w:p w:rsidR="00773FC3" w:rsidRDefault="00773FC3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="00EE56D6">
      <w:rPr>
        <w:noProof/>
      </w:rPr>
      <w:t>5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Pr="00F8411A" w:rsidRDefault="00206F8E" w:rsidP="005854DB">
    <w:pPr>
      <w:pStyle w:val="Footer"/>
    </w:pPr>
    <w:r>
      <w:t xml:space="preserve">ICTMS – DSWD XII      </w:t>
    </w:r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EE56D6">
      <w:rPr>
        <w:noProof/>
      </w:rPr>
      <w:t>1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FC3" w:rsidRDefault="00773FC3" w:rsidP="005A20E2">
      <w:pPr>
        <w:spacing w:after="0"/>
      </w:pPr>
      <w:r>
        <w:separator/>
      </w:r>
    </w:p>
    <w:p w:rsidR="00773FC3" w:rsidRDefault="00773FC3"/>
    <w:p w:rsidR="00773FC3" w:rsidRDefault="00773FC3" w:rsidP="009B4773"/>
    <w:p w:rsidR="00773FC3" w:rsidRDefault="00773FC3" w:rsidP="00513832"/>
  </w:footnote>
  <w:footnote w:type="continuationSeparator" w:id="0">
    <w:p w:rsidR="00773FC3" w:rsidRDefault="00773FC3" w:rsidP="005A20E2">
      <w:pPr>
        <w:spacing w:after="0"/>
      </w:pPr>
      <w:r>
        <w:continuationSeparator/>
      </w:r>
    </w:p>
    <w:p w:rsidR="00773FC3" w:rsidRDefault="00773FC3"/>
    <w:p w:rsidR="00773FC3" w:rsidRDefault="00773FC3" w:rsidP="009B4773"/>
    <w:p w:rsidR="00773FC3" w:rsidRDefault="00773FC3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9D2" w:rsidRPr="003639D2" w:rsidRDefault="00773FC3" w:rsidP="003639D2">
    <w:pPr>
      <w:pStyle w:val="Header1"/>
    </w:pPr>
    <w:sdt>
      <w:sdtPr>
        <w:alias w:val="Title"/>
        <w:tag w:val=""/>
        <w:id w:val="-611985797"/>
        <w:placeholder>
          <w:docPart w:val="37CBE488587C473B86328FDF0FC0A4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EE56D6">
          <w:t>SAP GRS – User Guide</w:t>
        </w:r>
      </w:sdtContent>
    </w:sdt>
  </w:p>
  <w:p w:rsidR="005854DB" w:rsidRPr="005854DB" w:rsidRDefault="00773FC3" w:rsidP="003D6AFD">
    <w:pPr>
      <w:pStyle w:val="Header"/>
    </w:pPr>
    <w:sdt>
      <w:sdtPr>
        <w:alias w:val="Subtitle"/>
        <w:tag w:val=""/>
        <w:id w:val="-2023313307"/>
        <w:placeholder>
          <w:docPart w:val="D2FA285B390B4C8D8C56B6C19F89BB8A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436D5E">
          <w:t>Field Office XII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44572223" wp14:editId="5DC55EE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552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" fillcolor="#107082" stroked="f">
              <v:fill opacity="976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Default="001646DC" w:rsidP="00A67285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315AEEB" wp14:editId="61E44A6E">
              <wp:simplePos x="0" y="0"/>
              <wp:positionH relativeFrom="page">
                <wp:align>left</wp:align>
              </wp:positionH>
              <wp:positionV relativeFrom="paragraph">
                <wp:posOffset>-421005</wp:posOffset>
              </wp:positionV>
              <wp:extent cx="7753350" cy="1838325"/>
              <wp:effectExtent l="0" t="0" r="19050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838325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056DEE7" id="Rectangle 2" o:spid="_x0000_s1026" style="position:absolute;margin-left:0;margin-top:-33.15pt;width:610.5pt;height:144.75pt;z-index:25169715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" fillcolor="#0db9d8 [2166]" strokecolor="#054854 [3206]" strokeweight=".5pt">
              <v:fill color2="#0989a0 [2614]" rotate="t" colors="0 #9ca7ab;.5 #8e9a9e;1 #79898f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0F521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90496B"/>
    <w:multiLevelType w:val="hybridMultilevel"/>
    <w:tmpl w:val="4EDE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17"/>
  </w:num>
  <w:num w:numId="4">
    <w:abstractNumId w:val="26"/>
  </w:num>
  <w:num w:numId="5">
    <w:abstractNumId w:val="14"/>
  </w:num>
  <w:num w:numId="6">
    <w:abstractNumId w:val="8"/>
  </w:num>
  <w:num w:numId="7">
    <w:abstractNumId w:val="35"/>
  </w:num>
  <w:num w:numId="8">
    <w:abstractNumId w:val="13"/>
  </w:num>
  <w:num w:numId="9">
    <w:abstractNumId w:val="37"/>
  </w:num>
  <w:num w:numId="10">
    <w:abstractNumId w:val="32"/>
  </w:num>
  <w:num w:numId="11">
    <w:abstractNumId w:val="4"/>
  </w:num>
  <w:num w:numId="12">
    <w:abstractNumId w:val="11"/>
  </w:num>
  <w:num w:numId="13">
    <w:abstractNumId w:val="16"/>
  </w:num>
  <w:num w:numId="14">
    <w:abstractNumId w:val="25"/>
  </w:num>
  <w:num w:numId="15">
    <w:abstractNumId w:val="21"/>
  </w:num>
  <w:num w:numId="16">
    <w:abstractNumId w:val="7"/>
  </w:num>
  <w:num w:numId="17">
    <w:abstractNumId w:val="27"/>
  </w:num>
  <w:num w:numId="18">
    <w:abstractNumId w:val="38"/>
  </w:num>
  <w:num w:numId="19">
    <w:abstractNumId w:val="10"/>
  </w:num>
  <w:num w:numId="20">
    <w:abstractNumId w:val="30"/>
  </w:num>
  <w:num w:numId="21">
    <w:abstractNumId w:val="12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9"/>
  </w:num>
  <w:num w:numId="27">
    <w:abstractNumId w:val="33"/>
  </w:num>
  <w:num w:numId="28">
    <w:abstractNumId w:val="15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4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DC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3816"/>
    <w:rsid w:val="00066DE2"/>
    <w:rsid w:val="00077931"/>
    <w:rsid w:val="00084E91"/>
    <w:rsid w:val="000900B6"/>
    <w:rsid w:val="00097462"/>
    <w:rsid w:val="000A649E"/>
    <w:rsid w:val="000A7626"/>
    <w:rsid w:val="000B2D28"/>
    <w:rsid w:val="000B5B5E"/>
    <w:rsid w:val="000B5DA2"/>
    <w:rsid w:val="000C1C28"/>
    <w:rsid w:val="000C5872"/>
    <w:rsid w:val="000E0979"/>
    <w:rsid w:val="000E1544"/>
    <w:rsid w:val="000F3E61"/>
    <w:rsid w:val="000F47C0"/>
    <w:rsid w:val="00104993"/>
    <w:rsid w:val="001120F4"/>
    <w:rsid w:val="001155CE"/>
    <w:rsid w:val="00121395"/>
    <w:rsid w:val="001225D9"/>
    <w:rsid w:val="0012403E"/>
    <w:rsid w:val="00124370"/>
    <w:rsid w:val="0013612C"/>
    <w:rsid w:val="00160392"/>
    <w:rsid w:val="001606C5"/>
    <w:rsid w:val="00164319"/>
    <w:rsid w:val="001646DC"/>
    <w:rsid w:val="00190FCC"/>
    <w:rsid w:val="001A5429"/>
    <w:rsid w:val="001D1C22"/>
    <w:rsid w:val="001E0718"/>
    <w:rsid w:val="001E11F1"/>
    <w:rsid w:val="001E1E58"/>
    <w:rsid w:val="00206719"/>
    <w:rsid w:val="00206F8E"/>
    <w:rsid w:val="00207A17"/>
    <w:rsid w:val="00240312"/>
    <w:rsid w:val="00247B17"/>
    <w:rsid w:val="00252E4A"/>
    <w:rsid w:val="002642A8"/>
    <w:rsid w:val="00270656"/>
    <w:rsid w:val="002955AB"/>
    <w:rsid w:val="002A137B"/>
    <w:rsid w:val="002C4209"/>
    <w:rsid w:val="002C774E"/>
    <w:rsid w:val="002F6FB8"/>
    <w:rsid w:val="003077B2"/>
    <w:rsid w:val="0031130D"/>
    <w:rsid w:val="00314A6F"/>
    <w:rsid w:val="00334394"/>
    <w:rsid w:val="00347AF5"/>
    <w:rsid w:val="00360F98"/>
    <w:rsid w:val="00362478"/>
    <w:rsid w:val="003639D2"/>
    <w:rsid w:val="00374421"/>
    <w:rsid w:val="00396BA9"/>
    <w:rsid w:val="003A1203"/>
    <w:rsid w:val="003B5758"/>
    <w:rsid w:val="003C01B2"/>
    <w:rsid w:val="003D21A5"/>
    <w:rsid w:val="003D59A7"/>
    <w:rsid w:val="003D6AFD"/>
    <w:rsid w:val="003E78A7"/>
    <w:rsid w:val="003F0714"/>
    <w:rsid w:val="003F13B0"/>
    <w:rsid w:val="003F5F4A"/>
    <w:rsid w:val="00403423"/>
    <w:rsid w:val="0041558D"/>
    <w:rsid w:val="004262DD"/>
    <w:rsid w:val="0042646F"/>
    <w:rsid w:val="00435096"/>
    <w:rsid w:val="00436D5E"/>
    <w:rsid w:val="00440BB0"/>
    <w:rsid w:val="004411FB"/>
    <w:rsid w:val="00443212"/>
    <w:rsid w:val="00493EC0"/>
    <w:rsid w:val="00495909"/>
    <w:rsid w:val="004B5251"/>
    <w:rsid w:val="004C0453"/>
    <w:rsid w:val="004C432D"/>
    <w:rsid w:val="004C7B3E"/>
    <w:rsid w:val="004D55AE"/>
    <w:rsid w:val="00513832"/>
    <w:rsid w:val="00526C37"/>
    <w:rsid w:val="00533047"/>
    <w:rsid w:val="0055036C"/>
    <w:rsid w:val="00567626"/>
    <w:rsid w:val="00577B45"/>
    <w:rsid w:val="005854DB"/>
    <w:rsid w:val="005919AF"/>
    <w:rsid w:val="005930A3"/>
    <w:rsid w:val="005A20E2"/>
    <w:rsid w:val="005B6A1A"/>
    <w:rsid w:val="005C7E0C"/>
    <w:rsid w:val="005D2146"/>
    <w:rsid w:val="005D33E2"/>
    <w:rsid w:val="005D63D7"/>
    <w:rsid w:val="005F6388"/>
    <w:rsid w:val="006244F8"/>
    <w:rsid w:val="006329E1"/>
    <w:rsid w:val="00633E73"/>
    <w:rsid w:val="00655308"/>
    <w:rsid w:val="00664450"/>
    <w:rsid w:val="00685B4E"/>
    <w:rsid w:val="006936EB"/>
    <w:rsid w:val="006B048A"/>
    <w:rsid w:val="006B2383"/>
    <w:rsid w:val="006C4D5C"/>
    <w:rsid w:val="006D0144"/>
    <w:rsid w:val="006D5C5D"/>
    <w:rsid w:val="006E3FC8"/>
    <w:rsid w:val="006F1F48"/>
    <w:rsid w:val="006F38DB"/>
    <w:rsid w:val="007157EF"/>
    <w:rsid w:val="0073670F"/>
    <w:rsid w:val="00740FCE"/>
    <w:rsid w:val="00745D6F"/>
    <w:rsid w:val="007465A0"/>
    <w:rsid w:val="00753E67"/>
    <w:rsid w:val="007730A4"/>
    <w:rsid w:val="00773FC3"/>
    <w:rsid w:val="0078010D"/>
    <w:rsid w:val="00784AB5"/>
    <w:rsid w:val="007B17C4"/>
    <w:rsid w:val="007B1F5A"/>
    <w:rsid w:val="007B3AB6"/>
    <w:rsid w:val="007B5AFF"/>
    <w:rsid w:val="007C136F"/>
    <w:rsid w:val="007C5AF4"/>
    <w:rsid w:val="007C755C"/>
    <w:rsid w:val="007D40E3"/>
    <w:rsid w:val="007D5767"/>
    <w:rsid w:val="007F7917"/>
    <w:rsid w:val="007F793B"/>
    <w:rsid w:val="00813EC8"/>
    <w:rsid w:val="00817F8C"/>
    <w:rsid w:val="0082491D"/>
    <w:rsid w:val="0083428B"/>
    <w:rsid w:val="00835166"/>
    <w:rsid w:val="00850DDF"/>
    <w:rsid w:val="00870400"/>
    <w:rsid w:val="00876F99"/>
    <w:rsid w:val="008820B3"/>
    <w:rsid w:val="00886169"/>
    <w:rsid w:val="00893552"/>
    <w:rsid w:val="0089410F"/>
    <w:rsid w:val="00894DE1"/>
    <w:rsid w:val="008965F6"/>
    <w:rsid w:val="008A2B5E"/>
    <w:rsid w:val="008D3386"/>
    <w:rsid w:val="008E69BE"/>
    <w:rsid w:val="008F704C"/>
    <w:rsid w:val="0090206C"/>
    <w:rsid w:val="00902998"/>
    <w:rsid w:val="00912C1B"/>
    <w:rsid w:val="0092125E"/>
    <w:rsid w:val="00924319"/>
    <w:rsid w:val="009355C2"/>
    <w:rsid w:val="009365C9"/>
    <w:rsid w:val="00952A7A"/>
    <w:rsid w:val="00974BF8"/>
    <w:rsid w:val="009A3B33"/>
    <w:rsid w:val="009A45A0"/>
    <w:rsid w:val="009B35B5"/>
    <w:rsid w:val="009B3A56"/>
    <w:rsid w:val="009B4773"/>
    <w:rsid w:val="009D2556"/>
    <w:rsid w:val="009F16AE"/>
    <w:rsid w:val="00A01453"/>
    <w:rsid w:val="00A33CC4"/>
    <w:rsid w:val="00A371D8"/>
    <w:rsid w:val="00A604E4"/>
    <w:rsid w:val="00A630FD"/>
    <w:rsid w:val="00A633DF"/>
    <w:rsid w:val="00A67285"/>
    <w:rsid w:val="00A74908"/>
    <w:rsid w:val="00A865A2"/>
    <w:rsid w:val="00A91213"/>
    <w:rsid w:val="00A960DC"/>
    <w:rsid w:val="00AA29B1"/>
    <w:rsid w:val="00AA387F"/>
    <w:rsid w:val="00AA451D"/>
    <w:rsid w:val="00AA66D7"/>
    <w:rsid w:val="00AC3653"/>
    <w:rsid w:val="00AD1EC3"/>
    <w:rsid w:val="00AE0241"/>
    <w:rsid w:val="00AE5008"/>
    <w:rsid w:val="00B12D81"/>
    <w:rsid w:val="00B14F68"/>
    <w:rsid w:val="00B152A3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C5E83"/>
    <w:rsid w:val="00BD0C60"/>
    <w:rsid w:val="00BE1471"/>
    <w:rsid w:val="00C17BCF"/>
    <w:rsid w:val="00C3246A"/>
    <w:rsid w:val="00C65564"/>
    <w:rsid w:val="00C704E4"/>
    <w:rsid w:val="00C7061F"/>
    <w:rsid w:val="00CA61D8"/>
    <w:rsid w:val="00CD1D98"/>
    <w:rsid w:val="00CF1267"/>
    <w:rsid w:val="00CF1FE2"/>
    <w:rsid w:val="00D0529B"/>
    <w:rsid w:val="00D13200"/>
    <w:rsid w:val="00D26769"/>
    <w:rsid w:val="00D27AF8"/>
    <w:rsid w:val="00D6543F"/>
    <w:rsid w:val="00D74E0C"/>
    <w:rsid w:val="00D8068C"/>
    <w:rsid w:val="00D80ECA"/>
    <w:rsid w:val="00D94688"/>
    <w:rsid w:val="00DA2D18"/>
    <w:rsid w:val="00DB5A2E"/>
    <w:rsid w:val="00DC0528"/>
    <w:rsid w:val="00DC1104"/>
    <w:rsid w:val="00DC7466"/>
    <w:rsid w:val="00DC7E1C"/>
    <w:rsid w:val="00DD42CF"/>
    <w:rsid w:val="00DE65A2"/>
    <w:rsid w:val="00DF2B76"/>
    <w:rsid w:val="00DF2DCC"/>
    <w:rsid w:val="00E01D0E"/>
    <w:rsid w:val="00E16215"/>
    <w:rsid w:val="00E26A86"/>
    <w:rsid w:val="00E27342"/>
    <w:rsid w:val="00E31650"/>
    <w:rsid w:val="00E35169"/>
    <w:rsid w:val="00E53724"/>
    <w:rsid w:val="00E552C8"/>
    <w:rsid w:val="00E75006"/>
    <w:rsid w:val="00E76C3B"/>
    <w:rsid w:val="00E84350"/>
    <w:rsid w:val="00E85863"/>
    <w:rsid w:val="00E91AE4"/>
    <w:rsid w:val="00E95DCE"/>
    <w:rsid w:val="00EA431D"/>
    <w:rsid w:val="00EC4BCD"/>
    <w:rsid w:val="00ED750E"/>
    <w:rsid w:val="00EE56D6"/>
    <w:rsid w:val="00F146B8"/>
    <w:rsid w:val="00F217D3"/>
    <w:rsid w:val="00F31274"/>
    <w:rsid w:val="00F33F5E"/>
    <w:rsid w:val="00F342BF"/>
    <w:rsid w:val="00F60840"/>
    <w:rsid w:val="00F74C96"/>
    <w:rsid w:val="00F75B86"/>
    <w:rsid w:val="00F77933"/>
    <w:rsid w:val="00F8411A"/>
    <w:rsid w:val="00FB1673"/>
    <w:rsid w:val="00FB315C"/>
    <w:rsid w:val="00FC1405"/>
    <w:rsid w:val="00FE5866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4A7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oleObject" Target="embeddings/oleObject1.bin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XY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DC0B44E31D47D3A1A6228D1B29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D3FC1-EF51-475A-97A3-E777CF5B16F8}"/>
      </w:docPartPr>
      <w:docPartBody>
        <w:p w:rsidR="00654F7A" w:rsidRDefault="001B1B33">
          <w:pPr>
            <w:pStyle w:val="44DC0B44E31D47D3A1A6228D1B29727B"/>
          </w:pPr>
          <w:r w:rsidRPr="003639D2">
            <w:t>OFFICE-BASED AGENCY</w:t>
          </w:r>
        </w:p>
      </w:docPartBody>
    </w:docPart>
    <w:docPart>
      <w:docPartPr>
        <w:name w:val="F617657CBC8E4FC48539C1122C5CD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9A2-D94F-414D-A5C0-21FCCD9F0BAD}"/>
      </w:docPartPr>
      <w:docPartBody>
        <w:p w:rsidR="00654F7A" w:rsidRDefault="001B1B33">
          <w:pPr>
            <w:pStyle w:val="F617657CBC8E4FC48539C1122C5CD67D"/>
          </w:pPr>
          <w:r w:rsidRPr="003639D2">
            <w:t>Startup Checklist</w:t>
          </w:r>
        </w:p>
      </w:docPartBody>
    </w:docPart>
    <w:docPart>
      <w:docPartPr>
        <w:name w:val="7960DCE218E24FD6A851C14E59928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2618-A894-446D-B559-1C2391723D29}"/>
      </w:docPartPr>
      <w:docPartBody>
        <w:p w:rsidR="00654F7A" w:rsidRDefault="001B1B33">
          <w:pPr>
            <w:pStyle w:val="7960DCE218E24FD6A851C14E599285E3"/>
          </w:pPr>
          <w:r w:rsidRPr="003639D2">
            <w:t>Getting Started</w:t>
          </w:r>
        </w:p>
      </w:docPartBody>
    </w:docPart>
    <w:docPart>
      <w:docPartPr>
        <w:name w:val="37CBE488587C473B86328FDF0FC0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8E3DD-10D1-4C0B-9F00-1094218F075A}"/>
      </w:docPartPr>
      <w:docPartBody>
        <w:p w:rsidR="00654F7A" w:rsidRDefault="001B1B33">
          <w:pPr>
            <w:pStyle w:val="37CBE488587C473B86328FDF0FC0A477"/>
          </w:pPr>
          <w:r w:rsidRPr="00207A17">
            <w:t>Let the local or regional press know you are opening and when.</w:t>
          </w:r>
        </w:p>
      </w:docPartBody>
    </w:docPart>
    <w:docPart>
      <w:docPartPr>
        <w:name w:val="D2FA285B390B4C8D8C56B6C19F89B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89F45-1680-4478-92DD-0E44684DBABA}"/>
      </w:docPartPr>
      <w:docPartBody>
        <w:p w:rsidR="00654F7A" w:rsidRDefault="008C110F" w:rsidP="008C110F">
          <w:pPr>
            <w:pStyle w:val="D2FA285B390B4C8D8C56B6C19F89BB8A"/>
          </w:pPr>
          <w:r w:rsidRPr="00207A17">
            <w:t>Keep track of strategies that worked and flopped to fine tune your marketing tactics.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0F"/>
    <w:rsid w:val="001B1B33"/>
    <w:rsid w:val="00306594"/>
    <w:rsid w:val="00654F7A"/>
    <w:rsid w:val="00687903"/>
    <w:rsid w:val="008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C0B44E31D47D3A1A6228D1B29727B">
    <w:name w:val="44DC0B44E31D47D3A1A6228D1B29727B"/>
  </w:style>
  <w:style w:type="paragraph" w:customStyle="1" w:styleId="F617657CBC8E4FC48539C1122C5CD67D">
    <w:name w:val="F617657CBC8E4FC48539C1122C5CD67D"/>
  </w:style>
  <w:style w:type="paragraph" w:customStyle="1" w:styleId="7960DCE218E24FD6A851C14E599285E3">
    <w:name w:val="7960DCE218E24FD6A851C14E599285E3"/>
  </w:style>
  <w:style w:type="paragraph" w:customStyle="1" w:styleId="C07301310DEB4E24AFC486B438F9BDC8">
    <w:name w:val="C07301310DEB4E24AFC486B438F9BDC8"/>
  </w:style>
  <w:style w:type="paragraph" w:customStyle="1" w:styleId="02489B592616445491144774972222DF">
    <w:name w:val="02489B592616445491144774972222DF"/>
  </w:style>
  <w:style w:type="paragraph" w:customStyle="1" w:styleId="FEA1094E9BFB4ABBA12AB3DF4949866B">
    <w:name w:val="FEA1094E9BFB4ABBA12AB3DF4949866B"/>
  </w:style>
  <w:style w:type="paragraph" w:customStyle="1" w:styleId="A87F724B47A5418682FBC47D5750863E">
    <w:name w:val="A87F724B47A5418682FBC47D5750863E"/>
  </w:style>
  <w:style w:type="paragraph" w:customStyle="1" w:styleId="A75C80F548034970B3AB613A73EC453C">
    <w:name w:val="A75C80F548034970B3AB613A73EC453C"/>
  </w:style>
  <w:style w:type="paragraph" w:customStyle="1" w:styleId="323559C230B1431D889DE47E37C1AC81">
    <w:name w:val="323559C230B1431D889DE47E37C1AC81"/>
  </w:style>
  <w:style w:type="paragraph" w:customStyle="1" w:styleId="459D7703FB24493FBB383BAFE8FFC8D3">
    <w:name w:val="459D7703FB24493FBB383BAFE8FFC8D3"/>
  </w:style>
  <w:style w:type="paragraph" w:customStyle="1" w:styleId="3485ADFE0EBA4DFE9005DBF2D2CBDE78">
    <w:name w:val="3485ADFE0EBA4DFE9005DBF2D2CBDE78"/>
  </w:style>
  <w:style w:type="paragraph" w:customStyle="1" w:styleId="1F5B632861A14BDF8222835FE923169D">
    <w:name w:val="1F5B632861A14BDF8222835FE923169D"/>
  </w:style>
  <w:style w:type="paragraph" w:customStyle="1" w:styleId="444BB68B18FC46C49B48BB673EEF9C64">
    <w:name w:val="444BB68B18FC46C49B48BB673EEF9C64"/>
  </w:style>
  <w:style w:type="paragraph" w:customStyle="1" w:styleId="4966D97A9EDF4927A53A2DDCDEB62FA5">
    <w:name w:val="4966D97A9EDF4927A53A2DDCDEB62FA5"/>
  </w:style>
  <w:style w:type="paragraph" w:customStyle="1" w:styleId="EEECCE6CAF7A4E4697A0735D6A7CA944">
    <w:name w:val="EEECCE6CAF7A4E4697A0735D6A7CA944"/>
  </w:style>
  <w:style w:type="paragraph" w:customStyle="1" w:styleId="3EA6DA414D074D14B93419F85E17B594">
    <w:name w:val="3EA6DA414D074D14B93419F85E17B594"/>
  </w:style>
  <w:style w:type="paragraph" w:customStyle="1" w:styleId="6BDE46D591624CD892E885F85D3261DE">
    <w:name w:val="6BDE46D591624CD892E885F85D3261DE"/>
  </w:style>
  <w:style w:type="paragraph" w:customStyle="1" w:styleId="56EE3E79882346E28832F5769715DF68">
    <w:name w:val="56EE3E79882346E28832F5769715DF68"/>
  </w:style>
  <w:style w:type="paragraph" w:customStyle="1" w:styleId="7D37A06342614DC48FA7F84A8C97C2B0">
    <w:name w:val="7D37A06342614DC48FA7F84A8C97C2B0"/>
  </w:style>
  <w:style w:type="paragraph" w:customStyle="1" w:styleId="EFD8443FD98A4E719C87C1500C4BEE04">
    <w:name w:val="EFD8443FD98A4E719C87C1500C4BEE04"/>
  </w:style>
  <w:style w:type="paragraph" w:customStyle="1" w:styleId="F15A16788A01444888A53884C17E81A5">
    <w:name w:val="F15A16788A01444888A53884C17E81A5"/>
  </w:style>
  <w:style w:type="paragraph" w:customStyle="1" w:styleId="FFD9DDC53A2B4E7286D6F6978BA078F2">
    <w:name w:val="FFD9DDC53A2B4E7286D6F6978BA078F2"/>
  </w:style>
  <w:style w:type="paragraph" w:customStyle="1" w:styleId="30F92983343B4F60B318202088309BEC">
    <w:name w:val="30F92983343B4F60B318202088309BEC"/>
  </w:style>
  <w:style w:type="paragraph" w:customStyle="1" w:styleId="8BE39A6BF4B14CAA9EF55A568D8A4D14">
    <w:name w:val="8BE39A6BF4B14CAA9EF55A568D8A4D14"/>
  </w:style>
  <w:style w:type="paragraph" w:customStyle="1" w:styleId="98A63154F7104983819B6C4BCD747833">
    <w:name w:val="98A63154F7104983819B6C4BCD747833"/>
  </w:style>
  <w:style w:type="paragraph" w:customStyle="1" w:styleId="B39A65E2502B484897B5DB45084CFB36">
    <w:name w:val="B39A65E2502B484897B5DB45084CFB36"/>
  </w:style>
  <w:style w:type="paragraph" w:customStyle="1" w:styleId="F7C98498EE804B4893D66A8BDDBE2518">
    <w:name w:val="F7C98498EE804B4893D66A8BDDBE2518"/>
  </w:style>
  <w:style w:type="paragraph" w:customStyle="1" w:styleId="ECEDAAA792A44D3595A6A214D18C9164">
    <w:name w:val="ECEDAAA792A44D3595A6A214D18C9164"/>
  </w:style>
  <w:style w:type="paragraph" w:customStyle="1" w:styleId="8EFADD865D6D422ABCE17366F19F1DF8">
    <w:name w:val="8EFADD865D6D422ABCE17366F19F1DF8"/>
  </w:style>
  <w:style w:type="paragraph" w:customStyle="1" w:styleId="40521D6CA91E41EBB25F8F5021F5970C">
    <w:name w:val="40521D6CA91E41EBB25F8F5021F5970C"/>
  </w:style>
  <w:style w:type="paragraph" w:customStyle="1" w:styleId="939405CE75394FA096DED61C0D973DC9">
    <w:name w:val="939405CE75394FA096DED61C0D973DC9"/>
  </w:style>
  <w:style w:type="paragraph" w:customStyle="1" w:styleId="597807AA84744838AED0BA791A20993C">
    <w:name w:val="597807AA84744838AED0BA791A20993C"/>
  </w:style>
  <w:style w:type="paragraph" w:customStyle="1" w:styleId="4ADCD81B3DCF40128447B2E022A7FE4A">
    <w:name w:val="4ADCD81B3DCF40128447B2E022A7FE4A"/>
  </w:style>
  <w:style w:type="paragraph" w:customStyle="1" w:styleId="EF3328E70A694985A83762B4DFD12FF2">
    <w:name w:val="EF3328E70A694985A83762B4DFD12FF2"/>
  </w:style>
  <w:style w:type="paragraph" w:customStyle="1" w:styleId="A6F5D796826A4C41AD0B270C6BB94B8B">
    <w:name w:val="A6F5D796826A4C41AD0B270C6BB94B8B"/>
  </w:style>
  <w:style w:type="paragraph" w:customStyle="1" w:styleId="1BD597A0FB6B4D438700A551A50E80BD">
    <w:name w:val="1BD597A0FB6B4D438700A551A50E80BD"/>
  </w:style>
  <w:style w:type="paragraph" w:customStyle="1" w:styleId="215FAA06B78546EEA98C4A674E3F11AF">
    <w:name w:val="215FAA06B78546EEA98C4A674E3F11AF"/>
  </w:style>
  <w:style w:type="paragraph" w:customStyle="1" w:styleId="EA9A5495814F4A1E948B1621D057AE15">
    <w:name w:val="EA9A5495814F4A1E948B1621D057AE15"/>
  </w:style>
  <w:style w:type="paragraph" w:customStyle="1" w:styleId="EAF91D5A52E14D7CA88782BEF4338B2E">
    <w:name w:val="EAF91D5A52E14D7CA88782BEF4338B2E"/>
  </w:style>
  <w:style w:type="paragraph" w:customStyle="1" w:styleId="B4D3B9D33DC14FDEB87935BF122FA565">
    <w:name w:val="B4D3B9D33DC14FDEB87935BF122FA565"/>
  </w:style>
  <w:style w:type="paragraph" w:customStyle="1" w:styleId="5ADA5A7257BC4C5D95ECA238DF7D7182">
    <w:name w:val="5ADA5A7257BC4C5D95ECA238DF7D7182"/>
  </w:style>
  <w:style w:type="paragraph" w:customStyle="1" w:styleId="D141E185F681417A92FBC21DC9AAE2A3">
    <w:name w:val="D141E185F681417A92FBC21DC9AAE2A3"/>
  </w:style>
  <w:style w:type="paragraph" w:customStyle="1" w:styleId="98B444A839B141E09263ABFCFB624A50">
    <w:name w:val="98B444A839B141E09263ABFCFB624A50"/>
  </w:style>
  <w:style w:type="paragraph" w:customStyle="1" w:styleId="E802C80CBB074B06BFC183A13AB77EB9">
    <w:name w:val="E802C80CBB074B06BFC183A13AB77EB9"/>
  </w:style>
  <w:style w:type="paragraph" w:customStyle="1" w:styleId="FD20FC978AEF477CB03BB6015F0D5845">
    <w:name w:val="FD20FC978AEF477CB03BB6015F0D5845"/>
  </w:style>
  <w:style w:type="paragraph" w:customStyle="1" w:styleId="7AD92A26EB9E49A4855A88E60856A7F1">
    <w:name w:val="7AD92A26EB9E49A4855A88E60856A7F1"/>
  </w:style>
  <w:style w:type="paragraph" w:customStyle="1" w:styleId="227827E33F8543E8976644162D26A3F1">
    <w:name w:val="227827E33F8543E8976644162D26A3F1"/>
  </w:style>
  <w:style w:type="paragraph" w:customStyle="1" w:styleId="2B3E5A2900054B3C9BDA22ED316CF83E">
    <w:name w:val="2B3E5A2900054B3C9BDA22ED316CF83E"/>
  </w:style>
  <w:style w:type="paragraph" w:customStyle="1" w:styleId="6DDE77632A80470EA6C166DC1DB6B83C">
    <w:name w:val="6DDE77632A80470EA6C166DC1DB6B83C"/>
  </w:style>
  <w:style w:type="paragraph" w:customStyle="1" w:styleId="E2478867897F41DA9499E336884C10E5">
    <w:name w:val="E2478867897F41DA9499E336884C10E5"/>
  </w:style>
  <w:style w:type="paragraph" w:customStyle="1" w:styleId="38FC02F57E8E4C6584A4DFBD5E109F35">
    <w:name w:val="38FC02F57E8E4C6584A4DFBD5E109F35"/>
  </w:style>
  <w:style w:type="paragraph" w:customStyle="1" w:styleId="2C43C68C4F024023B97CD314DC5068F0">
    <w:name w:val="2C43C68C4F024023B97CD314DC5068F0"/>
  </w:style>
  <w:style w:type="paragraph" w:customStyle="1" w:styleId="DFB69D61256B4C0C85FB78B9ECB1E193">
    <w:name w:val="DFB69D61256B4C0C85FB78B9ECB1E193"/>
  </w:style>
  <w:style w:type="paragraph" w:customStyle="1" w:styleId="25BB2900A2EB44048546A79B687800E2">
    <w:name w:val="25BB2900A2EB44048546A79B687800E2"/>
  </w:style>
  <w:style w:type="paragraph" w:customStyle="1" w:styleId="A0686EEE83584474AFCEFB788B30B3B5">
    <w:name w:val="A0686EEE83584474AFCEFB788B30B3B5"/>
  </w:style>
  <w:style w:type="paragraph" w:customStyle="1" w:styleId="779667271F674F5DBECD00F731E4DC28">
    <w:name w:val="779667271F674F5DBECD00F731E4DC28"/>
  </w:style>
  <w:style w:type="paragraph" w:customStyle="1" w:styleId="9FCC37626AA64551AF206AC6C5437C64">
    <w:name w:val="9FCC37626AA64551AF206AC6C5437C64"/>
  </w:style>
  <w:style w:type="paragraph" w:customStyle="1" w:styleId="54D3C0C380034F9A95AFB0FFEDFE69E9">
    <w:name w:val="54D3C0C380034F9A95AFB0FFEDFE69E9"/>
  </w:style>
  <w:style w:type="paragraph" w:customStyle="1" w:styleId="1E5A244B958E4E5496E61DDEC14E79D2">
    <w:name w:val="1E5A244B958E4E5496E61DDEC14E79D2"/>
  </w:style>
  <w:style w:type="paragraph" w:customStyle="1" w:styleId="2F7348A54D5A4191AFEE26E29B873023">
    <w:name w:val="2F7348A54D5A4191AFEE26E29B873023"/>
  </w:style>
  <w:style w:type="paragraph" w:customStyle="1" w:styleId="E2628B49965A43E29E1663A60077924D">
    <w:name w:val="E2628B49965A43E29E1663A60077924D"/>
  </w:style>
  <w:style w:type="paragraph" w:customStyle="1" w:styleId="9BA9C339EB244B75B15BF304933B8438">
    <w:name w:val="9BA9C339EB244B75B15BF304933B8438"/>
  </w:style>
  <w:style w:type="paragraph" w:customStyle="1" w:styleId="0A76E71C2B0E42828BE48B4EFD550DA8">
    <w:name w:val="0A76E71C2B0E42828BE48B4EFD550DA8"/>
  </w:style>
  <w:style w:type="paragraph" w:customStyle="1" w:styleId="9ED2F34451DA40B2BFADEDC906E1E42F">
    <w:name w:val="9ED2F34451DA40B2BFADEDC906E1E42F"/>
  </w:style>
  <w:style w:type="paragraph" w:customStyle="1" w:styleId="A68C69DB1E0C4211AC33F6E51034D7C5">
    <w:name w:val="A68C69DB1E0C4211AC33F6E51034D7C5"/>
  </w:style>
  <w:style w:type="paragraph" w:customStyle="1" w:styleId="4AC1202D4B8B4824978AB125CAF8006D">
    <w:name w:val="4AC1202D4B8B4824978AB125CAF8006D"/>
  </w:style>
  <w:style w:type="paragraph" w:customStyle="1" w:styleId="B6F5B8ABB9A949CAA24672B6A24A45B4">
    <w:name w:val="B6F5B8ABB9A949CAA24672B6A24A45B4"/>
  </w:style>
  <w:style w:type="paragraph" w:customStyle="1" w:styleId="B3F86103621B47BE9F0D1F065265CB9C">
    <w:name w:val="B3F86103621B47BE9F0D1F065265CB9C"/>
  </w:style>
  <w:style w:type="paragraph" w:customStyle="1" w:styleId="21BDA840194C48FE9D0F131C04B782C1">
    <w:name w:val="21BDA840194C48FE9D0F131C04B782C1"/>
  </w:style>
  <w:style w:type="paragraph" w:customStyle="1" w:styleId="6D91EE0926F948F1A556928342ACF6A9">
    <w:name w:val="6D91EE0926F948F1A556928342ACF6A9"/>
  </w:style>
  <w:style w:type="paragraph" w:customStyle="1" w:styleId="12ACB2466CAA4B9A8BB32108B641B3D7">
    <w:name w:val="12ACB2466CAA4B9A8BB32108B641B3D7"/>
  </w:style>
  <w:style w:type="paragraph" w:customStyle="1" w:styleId="46B46AB6751F4C3EA45B8AF12BD195A7">
    <w:name w:val="46B46AB6751F4C3EA45B8AF12BD195A7"/>
  </w:style>
  <w:style w:type="paragraph" w:customStyle="1" w:styleId="3CD800A3FC6241BBBF88D7C2FA9E0C88">
    <w:name w:val="3CD800A3FC6241BBBF88D7C2FA9E0C88"/>
  </w:style>
  <w:style w:type="paragraph" w:customStyle="1" w:styleId="248FBC62133442848D52C6DC150AEF19">
    <w:name w:val="248FBC62133442848D52C6DC150AEF19"/>
  </w:style>
  <w:style w:type="paragraph" w:customStyle="1" w:styleId="650148C9B42C49308D52AAAABBE327AF">
    <w:name w:val="650148C9B42C49308D52AAAABBE327AF"/>
  </w:style>
  <w:style w:type="paragraph" w:customStyle="1" w:styleId="C55F873A374C422E811B19D8E4BDFCC5">
    <w:name w:val="C55F873A374C422E811B19D8E4BDFCC5"/>
  </w:style>
  <w:style w:type="paragraph" w:customStyle="1" w:styleId="FF5ABD881D094AC9A916F3D1155FD3E5">
    <w:name w:val="FF5ABD881D094AC9A916F3D1155FD3E5"/>
  </w:style>
  <w:style w:type="paragraph" w:customStyle="1" w:styleId="CE742EBAAF7944D18BD9E1E5FE082834">
    <w:name w:val="CE742EBAAF7944D18BD9E1E5FE082834"/>
  </w:style>
  <w:style w:type="paragraph" w:customStyle="1" w:styleId="72DEA4461F384C77A33ED26BFEF8ECC5">
    <w:name w:val="72DEA4461F384C77A33ED26BFEF8ECC5"/>
  </w:style>
  <w:style w:type="paragraph" w:customStyle="1" w:styleId="9B45F99670A54BDB9E254B5AEE4CD66E">
    <w:name w:val="9B45F99670A54BDB9E254B5AEE4CD66E"/>
  </w:style>
  <w:style w:type="paragraph" w:customStyle="1" w:styleId="4F4DC987EA524B53B052293D79493813">
    <w:name w:val="4F4DC987EA524B53B052293D79493813"/>
  </w:style>
  <w:style w:type="paragraph" w:customStyle="1" w:styleId="2584AA589BA24ED485B1D469C3192F3A">
    <w:name w:val="2584AA589BA24ED485B1D469C3192F3A"/>
  </w:style>
  <w:style w:type="paragraph" w:customStyle="1" w:styleId="BFD3395B4088437C81A6F500C2DD0C8A">
    <w:name w:val="BFD3395B4088437C81A6F500C2DD0C8A"/>
  </w:style>
  <w:style w:type="paragraph" w:customStyle="1" w:styleId="15350B77377847F4B8E3A0A8CB60F6AD">
    <w:name w:val="15350B77377847F4B8E3A0A8CB60F6AD"/>
  </w:style>
  <w:style w:type="paragraph" w:customStyle="1" w:styleId="52693DCE815749258D957346A1A1CCAE">
    <w:name w:val="52693DCE815749258D957346A1A1CCAE"/>
  </w:style>
  <w:style w:type="paragraph" w:customStyle="1" w:styleId="FF21AD27BD8C4FF88369EBA952E1F1FC">
    <w:name w:val="FF21AD27BD8C4FF88369EBA952E1F1FC"/>
  </w:style>
  <w:style w:type="paragraph" w:customStyle="1" w:styleId="5704BCB306594916998D6B1F2877BB46">
    <w:name w:val="5704BCB306594916998D6B1F2877BB46"/>
  </w:style>
  <w:style w:type="paragraph" w:customStyle="1" w:styleId="D8DD9550AA11429FBEF5FA3C5E810DCC">
    <w:name w:val="D8DD9550AA11429FBEF5FA3C5E810DCC"/>
  </w:style>
  <w:style w:type="paragraph" w:customStyle="1" w:styleId="7984C386EF154E2DB2C10085A0FACF5A">
    <w:name w:val="7984C386EF154E2DB2C10085A0FACF5A"/>
  </w:style>
  <w:style w:type="paragraph" w:customStyle="1" w:styleId="507FB2A4C7264C4F963ED15525F78DF1">
    <w:name w:val="507FB2A4C7264C4F963ED15525F78DF1"/>
  </w:style>
  <w:style w:type="paragraph" w:customStyle="1" w:styleId="37CBE488587C473B86328FDF0FC0A477">
    <w:name w:val="37CBE488587C473B86328FDF0FC0A477"/>
  </w:style>
  <w:style w:type="paragraph" w:customStyle="1" w:styleId="0D05DC163795421987B571504877B09E">
    <w:name w:val="0D05DC163795421987B571504877B09E"/>
  </w:style>
  <w:style w:type="paragraph" w:customStyle="1" w:styleId="FA987B5D28DF4E8BBE2CAD4B1748C228">
    <w:name w:val="FA987B5D28DF4E8BBE2CAD4B1748C228"/>
  </w:style>
  <w:style w:type="paragraph" w:customStyle="1" w:styleId="9404F9C0B6DE45129482DB6FAB562F7E">
    <w:name w:val="9404F9C0B6DE45129482DB6FAB562F7E"/>
  </w:style>
  <w:style w:type="paragraph" w:customStyle="1" w:styleId="E134028398C24464B732F94BB41FF112">
    <w:name w:val="E134028398C24464B732F94BB41FF112"/>
  </w:style>
  <w:style w:type="paragraph" w:customStyle="1" w:styleId="E29A883D6C3F49C78CEAD6DA1E6903DF">
    <w:name w:val="E29A883D6C3F49C78CEAD6DA1E6903DF"/>
  </w:style>
  <w:style w:type="paragraph" w:customStyle="1" w:styleId="49611F5521F74D65BF0465C140F2CCEB">
    <w:name w:val="49611F5521F74D65BF0465C140F2CCEB"/>
  </w:style>
  <w:style w:type="paragraph" w:customStyle="1" w:styleId="FB468A0029754382ADD122DA02FA81A0">
    <w:name w:val="FB468A0029754382ADD122DA02FA81A0"/>
  </w:style>
  <w:style w:type="paragraph" w:customStyle="1" w:styleId="17B2D3C147D846ABA6D941547BFD032F">
    <w:name w:val="17B2D3C147D846ABA6D941547BFD032F"/>
    <w:rsid w:val="008C110F"/>
  </w:style>
  <w:style w:type="paragraph" w:customStyle="1" w:styleId="D2FA285B390B4C8D8C56B6C19F89BB8A">
    <w:name w:val="D2FA285B390B4C8D8C56B6C19F89BB8A"/>
    <w:rsid w:val="008C110F"/>
  </w:style>
  <w:style w:type="paragraph" w:customStyle="1" w:styleId="3204765F25C54778AEBD77E0F32D89D8">
    <w:name w:val="3204765F25C54778AEBD77E0F32D89D8"/>
    <w:rsid w:val="008C110F"/>
  </w:style>
  <w:style w:type="paragraph" w:customStyle="1" w:styleId="DC47D6B5C88849769465799A2AF761E2">
    <w:name w:val="DC47D6B5C88849769465799A2AF761E2"/>
    <w:rsid w:val="008C110F"/>
  </w:style>
  <w:style w:type="paragraph" w:customStyle="1" w:styleId="8A777798F3D24599976FA9702280AA9A">
    <w:name w:val="8A777798F3D24599976FA9702280AA9A"/>
    <w:rsid w:val="008C110F"/>
  </w:style>
  <w:style w:type="paragraph" w:customStyle="1" w:styleId="BD3B521D3BBE4B098E198965E2453284">
    <w:name w:val="BD3B521D3BBE4B098E198965E2453284"/>
    <w:rsid w:val="008C1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A81484-C053-4664-957E-C6AED1A1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checklist.dotx</Template>
  <TotalTime>0</TotalTime>
  <Pages>9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Offline GRS – User Guide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GRS – User Guide</dc:title>
  <dc:subject/>
  <dc:creator/>
  <cp:keywords/>
  <dc:description/>
  <cp:lastModifiedBy/>
  <cp:revision>1</cp:revision>
  <dcterms:created xsi:type="dcterms:W3CDTF">2020-04-10T06:33:00Z</dcterms:created>
  <dcterms:modified xsi:type="dcterms:W3CDTF">2020-04-16T09:53:00Z</dcterms:modified>
  <cp:contentStatus>Field Office XII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